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76" w:type="pct"/>
        <w:tblInd w:w="-142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02"/>
      </w:tblGrid>
      <w:tr w:rsidR="00692703" w:rsidRPr="00CF1A49" w:rsidTr="00282347">
        <w:trPr>
          <w:trHeight w:hRule="exact" w:val="1800"/>
        </w:trPr>
        <w:tc>
          <w:tcPr>
            <w:tcW w:w="9502" w:type="dxa"/>
            <w:tcMar>
              <w:top w:w="0" w:type="dxa"/>
              <w:bottom w:w="0" w:type="dxa"/>
            </w:tcMar>
          </w:tcPr>
          <w:p w:rsidR="00692703" w:rsidRPr="00E219A4" w:rsidRDefault="00282347" w:rsidP="00913946">
            <w:pPr>
              <w:pStyle w:val="Title"/>
              <w:rPr>
                <w:rStyle w:val="SubtleReference"/>
              </w:rPr>
            </w:pPr>
            <w:proofErr w:type="gramStart"/>
            <w:r w:rsidRPr="00E219A4">
              <w:rPr>
                <w:rStyle w:val="SubtleReference"/>
              </w:rPr>
              <w:t xml:space="preserve">atharva </w:t>
            </w:r>
            <w:r w:rsidR="00692703" w:rsidRPr="00E219A4">
              <w:rPr>
                <w:rStyle w:val="SubtleReference"/>
              </w:rPr>
              <w:t xml:space="preserve"> </w:t>
            </w:r>
            <w:r w:rsidRPr="00E219A4">
              <w:rPr>
                <w:rStyle w:val="SubtleReference"/>
              </w:rPr>
              <w:t>randive</w:t>
            </w:r>
            <w:proofErr w:type="gramEnd"/>
          </w:p>
          <w:p w:rsidR="00692703" w:rsidRPr="00CF1A49" w:rsidRDefault="00282347" w:rsidP="00913946">
            <w:pPr>
              <w:pStyle w:val="ContactInfo"/>
              <w:contextualSpacing w:val="0"/>
            </w:pPr>
            <w:r>
              <w:t>A/p:Ramwadi,tal:Karmala,Dist:Solapur-413203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AA3411CFA58B4F73980D677981ACBA6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 xml:space="preserve"> Phone:8830635393</w:t>
            </w:r>
          </w:p>
          <w:p w:rsidR="00692703" w:rsidRPr="00CF1A49" w:rsidRDefault="00874BD2" w:rsidP="00282347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D16B6A6205EC451FAC26189D06F1A9DD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8603F83CE12E4063827B79230FB8D1E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282347">
              <w:t xml:space="preserve"> atharvarandive50@gmail.com</w:t>
            </w:r>
          </w:p>
        </w:tc>
      </w:tr>
      <w:tr w:rsidR="009571D8" w:rsidRPr="00CF1A49" w:rsidTr="00282347">
        <w:tc>
          <w:tcPr>
            <w:tcW w:w="9502" w:type="dxa"/>
            <w:tcMar>
              <w:top w:w="432" w:type="dxa"/>
            </w:tcMar>
          </w:tcPr>
          <w:p w:rsidR="001755A8" w:rsidRPr="00540BEA" w:rsidRDefault="00282347" w:rsidP="00282347">
            <w:pPr>
              <w:contextualSpacing w:val="0"/>
              <w:rPr>
                <w:sz w:val="24"/>
                <w:szCs w:val="24"/>
              </w:rPr>
            </w:pPr>
            <w:r w:rsidRPr="00540BEA">
              <w:rPr>
                <w:rFonts w:ascii="Microsoft YaHei UI" w:eastAsia="Microsoft YaHei UI" w:hAnsi="Microsoft YaHei UI"/>
                <w:i/>
                <w:sz w:val="24"/>
                <w:szCs w:val="24"/>
              </w:rPr>
              <w:t xml:space="preserve">Seeking </w:t>
            </w:r>
            <w:proofErr w:type="spellStart"/>
            <w:proofErr w:type="gramStart"/>
            <w:r w:rsidRPr="00540BEA">
              <w:rPr>
                <w:rFonts w:ascii="Microsoft YaHei UI" w:eastAsia="Microsoft YaHei UI" w:hAnsi="Microsoft YaHei UI"/>
                <w:i/>
                <w:sz w:val="24"/>
                <w:szCs w:val="24"/>
              </w:rPr>
              <w:t>a</w:t>
            </w:r>
            <w:proofErr w:type="spellEnd"/>
            <w:proofErr w:type="gramEnd"/>
            <w:r w:rsidRPr="00540BEA">
              <w:rPr>
                <w:rFonts w:ascii="Microsoft YaHei UI" w:eastAsia="Microsoft YaHei UI" w:hAnsi="Microsoft YaHei UI"/>
                <w:i/>
                <w:sz w:val="24"/>
                <w:szCs w:val="24"/>
              </w:rPr>
              <w:t xml:space="preserve"> Entry level position in Quality control or Research and Development functions the Artificial Intelligence and Data Science sector to use and develop my knowledge and skills with profit of organization</w:t>
            </w:r>
            <w:r w:rsidRPr="00540BEA">
              <w:rPr>
                <w:sz w:val="24"/>
                <w:szCs w:val="24"/>
              </w:rPr>
              <w:t>.</w:t>
            </w:r>
          </w:p>
        </w:tc>
      </w:tr>
    </w:tbl>
    <w:p w:rsidR="004E01EB" w:rsidRPr="00E219A4" w:rsidRDefault="00874BD2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275285C7D1B14831BCE9F2D6227C00BE"/>
          </w:placeholder>
          <w:temporary/>
          <w:showingPlcHdr/>
          <w15:appearance w15:val="hidden"/>
        </w:sdtPr>
        <w:sdtEndPr/>
        <w:sdtContent>
          <w:r w:rsidR="004E01EB" w:rsidRPr="00E52630">
            <w:rPr>
              <w:sz w:val="40"/>
              <w:szCs w:val="40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E52630">
        <w:trPr>
          <w:trHeight w:val="1073"/>
        </w:trPr>
        <w:tc>
          <w:tcPr>
            <w:tcW w:w="9355" w:type="dxa"/>
          </w:tcPr>
          <w:p w:rsidR="001E3120" w:rsidRPr="00CF1A49" w:rsidRDefault="00E52630" w:rsidP="001D0BF1">
            <w:pPr>
              <w:contextualSpacing w:val="0"/>
            </w:pPr>
            <w:r>
              <w:t xml:space="preserve"> 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E52630" w:rsidP="00F61DF9">
            <w:r>
              <w:t xml:space="preserve"> </w:t>
            </w:r>
          </w:p>
        </w:tc>
      </w:tr>
    </w:tbl>
    <w:sdt>
      <w:sdtPr>
        <w:alias w:val="Education:"/>
        <w:tag w:val="Education:"/>
        <w:id w:val="-1908763273"/>
        <w:placeholder>
          <w:docPart w:val="4372404CA5C5495FB80865001D83A70D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E52630">
            <w:rPr>
              <w:sz w:val="40"/>
              <w:szCs w:val="40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E219A4">
        <w:tc>
          <w:tcPr>
            <w:tcW w:w="9290" w:type="dxa"/>
          </w:tcPr>
          <w:p w:rsidR="001D0BF1" w:rsidRPr="00E219A4" w:rsidRDefault="001D0BF1" w:rsidP="001D0BF1">
            <w:pPr>
              <w:pStyle w:val="Heading3"/>
              <w:contextualSpacing w:val="0"/>
              <w:outlineLvl w:val="2"/>
              <w:rPr>
                <w:i/>
              </w:rPr>
            </w:pPr>
          </w:p>
          <w:p w:rsidR="001D0BF1" w:rsidRPr="00E52630" w:rsidRDefault="00E52630" w:rsidP="00540BEA">
            <w:pPr>
              <w:pStyle w:val="ListBullet"/>
              <w:rPr>
                <w:rStyle w:val="SubtleReference"/>
                <w:b w:val="0"/>
                <w:i/>
                <w:sz w:val="32"/>
                <w:szCs w:val="32"/>
              </w:rPr>
            </w:pPr>
            <w:r w:rsidRPr="00E52630">
              <w:rPr>
                <w:b/>
                <w:sz w:val="32"/>
                <w:szCs w:val="32"/>
              </w:rPr>
              <w:t>B.TECH</w:t>
            </w:r>
            <w:proofErr w:type="gramStart"/>
            <w:r w:rsidR="00522F17" w:rsidRPr="00E52630">
              <w:rPr>
                <w:b/>
                <w:sz w:val="32"/>
                <w:szCs w:val="32"/>
              </w:rPr>
              <w:t>.(</w:t>
            </w:r>
            <w:proofErr w:type="gramEnd"/>
            <w:r w:rsidR="00522F17" w:rsidRPr="00E52630">
              <w:rPr>
                <w:b/>
                <w:sz w:val="32"/>
                <w:szCs w:val="32"/>
              </w:rPr>
              <w:t>ARTIFICIAL INTELLIGENCE &amp; DATA SCIENCE)</w:t>
            </w:r>
            <w:r w:rsidR="001D0BF1" w:rsidRPr="00E52630">
              <w:rPr>
                <w:b/>
                <w:sz w:val="32"/>
                <w:szCs w:val="32"/>
              </w:rPr>
              <w:t>,</w:t>
            </w:r>
            <w:r w:rsidR="001D0BF1" w:rsidRPr="00E52630">
              <w:rPr>
                <w:sz w:val="32"/>
                <w:szCs w:val="32"/>
              </w:rPr>
              <w:t xml:space="preserve"> </w:t>
            </w:r>
            <w:r w:rsidR="00522F17" w:rsidRPr="00E52630">
              <w:rPr>
                <w:rStyle w:val="SubtleReference"/>
                <w:b w:val="0"/>
                <w:i/>
                <w:sz w:val="32"/>
                <w:szCs w:val="32"/>
              </w:rPr>
              <w:t>VIDYA PRATISHTAN’S KAMALNAYAN BAJAJ INSTITUTE OF TECHNOLOGY, BARAMATI.</w:t>
            </w:r>
          </w:p>
          <w:p w:rsidR="00522F17" w:rsidRPr="00E52630" w:rsidRDefault="00522F17" w:rsidP="001D0BF1">
            <w:pPr>
              <w:pStyle w:val="Heading2"/>
              <w:contextualSpacing w:val="0"/>
              <w:outlineLvl w:val="1"/>
              <w:rPr>
                <w:rStyle w:val="SubtleReference"/>
                <w:i/>
                <w:sz w:val="32"/>
                <w:szCs w:val="32"/>
              </w:rPr>
            </w:pPr>
          </w:p>
          <w:p w:rsidR="00522F17" w:rsidRPr="00E52630" w:rsidRDefault="00522F17" w:rsidP="00540BEA">
            <w:pPr>
              <w:pStyle w:val="ListBullet"/>
              <w:rPr>
                <w:b/>
                <w:sz w:val="32"/>
                <w:szCs w:val="32"/>
              </w:rPr>
            </w:pPr>
            <w:r w:rsidRPr="00E52630">
              <w:rPr>
                <w:sz w:val="32"/>
                <w:szCs w:val="32"/>
              </w:rPr>
              <w:t>Department of</w:t>
            </w:r>
            <w:r w:rsidRPr="00E52630">
              <w:rPr>
                <w:rStyle w:val="SubtleReference"/>
                <w:i/>
                <w:sz w:val="32"/>
                <w:szCs w:val="32"/>
              </w:rPr>
              <w:t xml:space="preserve"> </w:t>
            </w:r>
            <w:r w:rsidR="00581FAF" w:rsidRPr="00E52630">
              <w:rPr>
                <w:b/>
                <w:sz w:val="32"/>
                <w:szCs w:val="32"/>
              </w:rPr>
              <w:t xml:space="preserve">ARTIFICIAL INTELLIGENCE &amp; DATA </w:t>
            </w:r>
            <w:proofErr w:type="gramStart"/>
            <w:r w:rsidR="00581FAF" w:rsidRPr="00E52630">
              <w:rPr>
                <w:b/>
                <w:sz w:val="32"/>
                <w:szCs w:val="32"/>
              </w:rPr>
              <w:t>SCIENCE</w:t>
            </w:r>
            <w:r w:rsidR="00E52630">
              <w:rPr>
                <w:b/>
                <w:sz w:val="32"/>
                <w:szCs w:val="32"/>
              </w:rPr>
              <w:t xml:space="preserve"> :</w:t>
            </w:r>
            <w:proofErr w:type="gramEnd"/>
            <w:r w:rsidR="00E52630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E52630">
              <w:rPr>
                <w:b/>
                <w:sz w:val="32"/>
                <w:szCs w:val="32"/>
              </w:rPr>
              <w:t>VPKBIET,B</w:t>
            </w:r>
            <w:r w:rsidR="00581FAF" w:rsidRPr="00E52630">
              <w:rPr>
                <w:b/>
                <w:sz w:val="32"/>
                <w:szCs w:val="32"/>
              </w:rPr>
              <w:t>aramati</w:t>
            </w:r>
            <w:proofErr w:type="spellEnd"/>
            <w:r w:rsidR="00581FAF" w:rsidRPr="00E52630">
              <w:rPr>
                <w:b/>
                <w:sz w:val="32"/>
                <w:szCs w:val="32"/>
              </w:rPr>
              <w:t>.</w:t>
            </w:r>
          </w:p>
          <w:p w:rsidR="00581FAF" w:rsidRPr="00E52630" w:rsidRDefault="00581FAF" w:rsidP="00540BEA">
            <w:pPr>
              <w:pStyle w:val="ListBullet"/>
              <w:rPr>
                <w:rStyle w:val="SubtleReference"/>
                <w:sz w:val="32"/>
                <w:szCs w:val="32"/>
              </w:rPr>
            </w:pPr>
            <w:r w:rsidRPr="00E52630">
              <w:rPr>
                <w:rStyle w:val="SubtleReference"/>
                <w:sz w:val="32"/>
                <w:szCs w:val="32"/>
              </w:rPr>
              <w:t>year of complition : 2027</w:t>
            </w:r>
          </w:p>
          <w:p w:rsidR="00581FAF" w:rsidRPr="00E52630" w:rsidRDefault="00581FAF" w:rsidP="00540BEA">
            <w:pPr>
              <w:pStyle w:val="ListBullet"/>
              <w:rPr>
                <w:rStyle w:val="SubtleReference"/>
                <w:sz w:val="32"/>
                <w:szCs w:val="32"/>
              </w:rPr>
            </w:pPr>
            <w:proofErr w:type="gramStart"/>
            <w:r w:rsidRPr="00E52630">
              <w:rPr>
                <w:rStyle w:val="SubtleReference"/>
                <w:sz w:val="32"/>
                <w:szCs w:val="32"/>
              </w:rPr>
              <w:t>marks :</w:t>
            </w:r>
            <w:proofErr w:type="gramEnd"/>
            <w:r w:rsidRPr="00E52630">
              <w:rPr>
                <w:rStyle w:val="SubtleReference"/>
                <w:sz w:val="32"/>
                <w:szCs w:val="32"/>
              </w:rPr>
              <w:t xml:space="preserve"> first class with distinction , 83%</w:t>
            </w:r>
            <w:r w:rsidR="00540BEA" w:rsidRPr="00E52630">
              <w:rPr>
                <w:rStyle w:val="SubtleReference"/>
                <w:sz w:val="32"/>
                <w:szCs w:val="32"/>
              </w:rPr>
              <w:t>.</w:t>
            </w:r>
          </w:p>
          <w:p w:rsidR="00540BEA" w:rsidRPr="00540BEA" w:rsidRDefault="00540BEA" w:rsidP="00540BEA">
            <w:pPr>
              <w:pStyle w:val="ListBullet"/>
              <w:numPr>
                <w:ilvl w:val="0"/>
                <w:numId w:val="0"/>
              </w:numPr>
              <w:ind w:left="360"/>
              <w:rPr>
                <w:rStyle w:val="SubtleReference"/>
                <w:sz w:val="28"/>
                <w:szCs w:val="28"/>
              </w:rPr>
            </w:pPr>
          </w:p>
          <w:p w:rsidR="007538DC" w:rsidRPr="00E52630" w:rsidRDefault="00522F17" w:rsidP="00540BEA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Cooper Black" w:hAnsi="Cooper Black"/>
                <w:b/>
                <w:i/>
                <w:sz w:val="36"/>
                <w:szCs w:val="36"/>
              </w:rPr>
            </w:pPr>
            <w:r w:rsidRPr="00540BEA">
              <w:rPr>
                <w:rFonts w:ascii="Cooper Black" w:hAnsi="Cooper Black"/>
                <w:b/>
                <w:i/>
                <w:sz w:val="32"/>
                <w:szCs w:val="32"/>
              </w:rPr>
              <w:t xml:space="preserve"> </w:t>
            </w:r>
            <w:r w:rsidR="00581FAF" w:rsidRPr="00E52630">
              <w:rPr>
                <w:rFonts w:ascii="Cooper Black" w:hAnsi="Cooper Black"/>
                <w:b/>
                <w:i/>
                <w:sz w:val="36"/>
                <w:szCs w:val="36"/>
              </w:rPr>
              <w:t>H.S.C.</w:t>
            </w:r>
          </w:p>
          <w:p w:rsidR="00581FAF" w:rsidRPr="00E52630" w:rsidRDefault="00581FAF" w:rsidP="00540BEA">
            <w:pPr>
              <w:pStyle w:val="ListBullet"/>
              <w:rPr>
                <w:sz w:val="32"/>
                <w:szCs w:val="32"/>
              </w:rPr>
            </w:pPr>
            <w:proofErr w:type="spellStart"/>
            <w:r w:rsidRPr="00E52630">
              <w:rPr>
                <w:sz w:val="32"/>
                <w:szCs w:val="32"/>
              </w:rPr>
              <w:t>Late.Sahebrao</w:t>
            </w:r>
            <w:proofErr w:type="spellEnd"/>
            <w:r w:rsidRPr="00E52630">
              <w:rPr>
                <w:sz w:val="32"/>
                <w:szCs w:val="32"/>
              </w:rPr>
              <w:t xml:space="preserve"> </w:t>
            </w:r>
            <w:proofErr w:type="spellStart"/>
            <w:r w:rsidRPr="00E52630">
              <w:rPr>
                <w:sz w:val="32"/>
                <w:szCs w:val="32"/>
              </w:rPr>
              <w:t>Phadtare</w:t>
            </w:r>
            <w:proofErr w:type="spellEnd"/>
            <w:r w:rsidRPr="00E52630">
              <w:rPr>
                <w:sz w:val="32"/>
                <w:szCs w:val="32"/>
              </w:rPr>
              <w:t xml:space="preserve"> College </w:t>
            </w:r>
            <w:proofErr w:type="spellStart"/>
            <w:r w:rsidRPr="00E52630">
              <w:rPr>
                <w:sz w:val="32"/>
                <w:szCs w:val="32"/>
              </w:rPr>
              <w:t>Kalam</w:t>
            </w:r>
            <w:proofErr w:type="spellEnd"/>
            <w:r w:rsidRPr="00E52630">
              <w:rPr>
                <w:sz w:val="32"/>
                <w:szCs w:val="32"/>
              </w:rPr>
              <w:t>. Pune Board.</w:t>
            </w:r>
          </w:p>
          <w:p w:rsidR="00581FAF" w:rsidRPr="00E52630" w:rsidRDefault="00581FAF" w:rsidP="00540BEA">
            <w:pPr>
              <w:pStyle w:val="ListBullet"/>
              <w:rPr>
                <w:sz w:val="32"/>
                <w:szCs w:val="32"/>
              </w:rPr>
            </w:pPr>
            <w:r w:rsidRPr="00E52630">
              <w:rPr>
                <w:sz w:val="32"/>
                <w:szCs w:val="32"/>
              </w:rPr>
              <w:t xml:space="preserve">Year of </w:t>
            </w:r>
            <w:proofErr w:type="spellStart"/>
            <w:r w:rsidRPr="00E52630">
              <w:rPr>
                <w:sz w:val="32"/>
                <w:szCs w:val="32"/>
              </w:rPr>
              <w:t>Complition</w:t>
            </w:r>
            <w:proofErr w:type="spellEnd"/>
            <w:r w:rsidRPr="00E52630">
              <w:rPr>
                <w:sz w:val="32"/>
                <w:szCs w:val="32"/>
              </w:rPr>
              <w:t xml:space="preserve"> </w:t>
            </w:r>
            <w:r w:rsidRPr="00E52630">
              <w:rPr>
                <w:b/>
                <w:sz w:val="32"/>
                <w:szCs w:val="32"/>
              </w:rPr>
              <w:t>:2023</w:t>
            </w:r>
            <w:r w:rsidR="00E219A4" w:rsidRPr="00E52630">
              <w:rPr>
                <w:sz w:val="32"/>
                <w:szCs w:val="32"/>
              </w:rPr>
              <w:tab/>
            </w:r>
          </w:p>
          <w:p w:rsidR="00581FAF" w:rsidRDefault="00581FAF" w:rsidP="00540BEA">
            <w:pPr>
              <w:pStyle w:val="ListBullet"/>
              <w:rPr>
                <w:rStyle w:val="SubtleReference"/>
                <w:sz w:val="28"/>
                <w:szCs w:val="28"/>
              </w:rPr>
            </w:pPr>
            <w:r w:rsidRPr="00E52630">
              <w:rPr>
                <w:rStyle w:val="SubtleReference"/>
                <w:sz w:val="32"/>
                <w:szCs w:val="32"/>
              </w:rPr>
              <w:t>Marks : First class with distinction , 83.17%</w:t>
            </w:r>
          </w:p>
          <w:p w:rsidR="00540BEA" w:rsidRPr="00540BEA" w:rsidRDefault="00540BEA" w:rsidP="00540BEA">
            <w:pPr>
              <w:pStyle w:val="ListBullet"/>
              <w:numPr>
                <w:ilvl w:val="0"/>
                <w:numId w:val="0"/>
              </w:numPr>
              <w:ind w:left="360"/>
              <w:rPr>
                <w:rStyle w:val="SubtleReference"/>
                <w:sz w:val="28"/>
                <w:szCs w:val="28"/>
              </w:rPr>
            </w:pPr>
          </w:p>
          <w:p w:rsidR="00581FAF" w:rsidRPr="00E52630" w:rsidRDefault="00581FAF" w:rsidP="00540BEA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Cooper Black" w:hAnsi="Cooper Black"/>
                <w:b/>
                <w:i/>
                <w:sz w:val="36"/>
                <w:szCs w:val="36"/>
              </w:rPr>
            </w:pPr>
            <w:r w:rsidRPr="00E52630">
              <w:rPr>
                <w:rFonts w:ascii="Cooper Black" w:hAnsi="Cooper Black"/>
                <w:b/>
                <w:i/>
                <w:sz w:val="36"/>
                <w:szCs w:val="36"/>
              </w:rPr>
              <w:t>S.S.C.</w:t>
            </w:r>
          </w:p>
          <w:p w:rsidR="00581FAF" w:rsidRPr="00E52630" w:rsidRDefault="00581FAF" w:rsidP="00540BEA">
            <w:pPr>
              <w:pStyle w:val="ListBullet"/>
              <w:rPr>
                <w:sz w:val="32"/>
                <w:szCs w:val="32"/>
              </w:rPr>
            </w:pPr>
            <w:proofErr w:type="spellStart"/>
            <w:r w:rsidRPr="00E52630">
              <w:rPr>
                <w:sz w:val="32"/>
                <w:szCs w:val="32"/>
              </w:rPr>
              <w:t>Vitthalrao</w:t>
            </w:r>
            <w:proofErr w:type="spellEnd"/>
            <w:r w:rsidRPr="00E52630">
              <w:rPr>
                <w:sz w:val="32"/>
                <w:szCs w:val="32"/>
              </w:rPr>
              <w:t xml:space="preserve"> </w:t>
            </w:r>
            <w:proofErr w:type="spellStart"/>
            <w:r w:rsidRPr="00E52630">
              <w:rPr>
                <w:sz w:val="32"/>
                <w:szCs w:val="32"/>
              </w:rPr>
              <w:t>Thorat</w:t>
            </w:r>
            <w:proofErr w:type="spellEnd"/>
            <w:r w:rsidRPr="00E52630">
              <w:rPr>
                <w:sz w:val="32"/>
                <w:szCs w:val="32"/>
              </w:rPr>
              <w:t xml:space="preserve"> English Medium School , </w:t>
            </w:r>
            <w:proofErr w:type="spellStart"/>
            <w:r w:rsidRPr="00E52630">
              <w:rPr>
                <w:sz w:val="32"/>
                <w:szCs w:val="32"/>
              </w:rPr>
              <w:t>Bhigwan</w:t>
            </w:r>
            <w:proofErr w:type="spellEnd"/>
          </w:p>
          <w:p w:rsidR="00E219A4" w:rsidRPr="00E52630" w:rsidRDefault="00E219A4" w:rsidP="00E219A4">
            <w:pPr>
              <w:tabs>
                <w:tab w:val="left" w:pos="2649"/>
              </w:tabs>
              <w:contextualSpacing w:val="0"/>
              <w:rPr>
                <w:i/>
                <w:sz w:val="32"/>
                <w:szCs w:val="32"/>
              </w:rPr>
            </w:pPr>
            <w:r w:rsidRPr="00E52630">
              <w:rPr>
                <w:i/>
                <w:sz w:val="32"/>
                <w:szCs w:val="32"/>
              </w:rPr>
              <w:lastRenderedPageBreak/>
              <w:t xml:space="preserve">Year of </w:t>
            </w:r>
            <w:proofErr w:type="spellStart"/>
            <w:r w:rsidRPr="00E52630">
              <w:rPr>
                <w:i/>
                <w:sz w:val="32"/>
                <w:szCs w:val="32"/>
              </w:rPr>
              <w:t>Complition</w:t>
            </w:r>
            <w:proofErr w:type="spellEnd"/>
            <w:r w:rsidRPr="00E52630">
              <w:rPr>
                <w:i/>
                <w:sz w:val="32"/>
                <w:szCs w:val="32"/>
              </w:rPr>
              <w:t xml:space="preserve"> :</w:t>
            </w:r>
            <w:r w:rsidRPr="00E52630">
              <w:rPr>
                <w:b/>
                <w:i/>
                <w:sz w:val="32"/>
                <w:szCs w:val="32"/>
              </w:rPr>
              <w:t>2021</w:t>
            </w:r>
            <w:r w:rsidRPr="00E52630">
              <w:rPr>
                <w:b/>
                <w:i/>
                <w:sz w:val="32"/>
                <w:szCs w:val="32"/>
              </w:rPr>
              <w:tab/>
            </w:r>
          </w:p>
          <w:p w:rsidR="00E219A4" w:rsidRPr="00E52630" w:rsidRDefault="00E219A4" w:rsidP="00540BEA">
            <w:pPr>
              <w:pStyle w:val="ListBullet"/>
              <w:rPr>
                <w:rStyle w:val="SubtleReference"/>
                <w:sz w:val="32"/>
                <w:szCs w:val="32"/>
              </w:rPr>
            </w:pPr>
            <w:r w:rsidRPr="00E52630">
              <w:rPr>
                <w:rStyle w:val="SubtleReference"/>
                <w:sz w:val="32"/>
                <w:szCs w:val="32"/>
              </w:rPr>
              <w:t>Marks : First class with distinction , 93%</w:t>
            </w:r>
          </w:p>
          <w:p w:rsidR="00E219A4" w:rsidRPr="00E52630" w:rsidRDefault="00E219A4" w:rsidP="00522F17">
            <w:pPr>
              <w:contextualSpacing w:val="0"/>
              <w:rPr>
                <w:i/>
                <w:sz w:val="32"/>
                <w:szCs w:val="32"/>
              </w:rPr>
            </w:pPr>
          </w:p>
          <w:p w:rsidR="00581FAF" w:rsidRPr="00E219A4" w:rsidRDefault="00581FAF" w:rsidP="00522F17">
            <w:pPr>
              <w:contextualSpacing w:val="0"/>
              <w:rPr>
                <w:i/>
                <w:sz w:val="44"/>
                <w:szCs w:val="44"/>
              </w:rPr>
            </w:pPr>
          </w:p>
        </w:tc>
      </w:tr>
    </w:tbl>
    <w:sdt>
      <w:sdtPr>
        <w:rPr>
          <w:rFonts w:ascii="Times New Roman" w:hAnsi="Times New Roman" w:cs="Times New Roman"/>
          <w:sz w:val="40"/>
          <w:szCs w:val="40"/>
        </w:rPr>
        <w:alias w:val="Skills:"/>
        <w:tag w:val="Skills:"/>
        <w:id w:val="-1392877668"/>
        <w:placeholder>
          <w:docPart w:val="676B22924C224D5DA5D83AC8C2329131"/>
        </w:placeholder>
        <w:temporary/>
        <w:showingPlcHdr/>
        <w15:appearance w15:val="hidden"/>
      </w:sdtPr>
      <w:sdtEndPr/>
      <w:sdtContent>
        <w:p w:rsidR="00486277" w:rsidRPr="00E52630" w:rsidRDefault="00486277" w:rsidP="00486277">
          <w:pPr>
            <w:pStyle w:val="Heading1"/>
            <w:rPr>
              <w:rFonts w:ascii="Times New Roman" w:hAnsi="Times New Roman" w:cs="Times New Roman"/>
              <w:sz w:val="40"/>
              <w:szCs w:val="40"/>
            </w:rPr>
          </w:pPr>
          <w:r w:rsidRPr="00E52630">
            <w:rPr>
              <w:rFonts w:ascii="Times New Roman" w:hAnsi="Times New Roman" w:cs="Times New Roman"/>
              <w:sz w:val="40"/>
              <w:szCs w:val="40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E52630" w:rsidRDefault="00540BEA" w:rsidP="006E1507">
            <w:pPr>
              <w:pStyle w:val="ListBullet"/>
              <w:contextualSpacing w:val="0"/>
              <w:rPr>
                <w:i/>
                <w:sz w:val="32"/>
                <w:szCs w:val="32"/>
              </w:rPr>
            </w:pPr>
            <w:r w:rsidRPr="00E52630">
              <w:rPr>
                <w:i/>
                <w:sz w:val="32"/>
                <w:szCs w:val="32"/>
              </w:rPr>
              <w:t xml:space="preserve">Knowledge of Python </w:t>
            </w:r>
            <w:proofErr w:type="spellStart"/>
            <w:r w:rsidRPr="00E52630">
              <w:rPr>
                <w:i/>
                <w:sz w:val="32"/>
                <w:szCs w:val="32"/>
              </w:rPr>
              <w:t>Programming,Coding</w:t>
            </w:r>
            <w:proofErr w:type="spellEnd"/>
            <w:r w:rsidRPr="00E52630">
              <w:rPr>
                <w:i/>
                <w:sz w:val="32"/>
                <w:szCs w:val="32"/>
              </w:rPr>
              <w:t xml:space="preserve">, </w:t>
            </w:r>
            <w:proofErr w:type="spellStart"/>
            <w:r w:rsidRPr="00E52630">
              <w:rPr>
                <w:i/>
                <w:sz w:val="32"/>
                <w:szCs w:val="32"/>
              </w:rPr>
              <w:t>javascript,c</w:t>
            </w:r>
            <w:proofErr w:type="spellEnd"/>
            <w:r w:rsidRPr="00E52630">
              <w:rPr>
                <w:i/>
                <w:sz w:val="32"/>
                <w:szCs w:val="32"/>
              </w:rPr>
              <w:t>++,HTML</w:t>
            </w:r>
          </w:p>
          <w:p w:rsidR="001F4E6D" w:rsidRPr="00E52630" w:rsidRDefault="00540BEA" w:rsidP="00540BEA">
            <w:pPr>
              <w:pStyle w:val="ListBullet"/>
              <w:contextualSpacing w:val="0"/>
              <w:rPr>
                <w:i/>
                <w:sz w:val="32"/>
                <w:szCs w:val="32"/>
              </w:rPr>
            </w:pPr>
            <w:r w:rsidRPr="00E52630">
              <w:rPr>
                <w:i/>
                <w:sz w:val="32"/>
                <w:szCs w:val="32"/>
              </w:rPr>
              <w:t xml:space="preserve"> Leadership</w:t>
            </w:r>
          </w:p>
        </w:tc>
        <w:tc>
          <w:tcPr>
            <w:tcW w:w="4675" w:type="dxa"/>
            <w:tcMar>
              <w:left w:w="360" w:type="dxa"/>
            </w:tcMar>
          </w:tcPr>
          <w:p w:rsidR="00540BEA" w:rsidRPr="00E52630" w:rsidRDefault="00540BEA" w:rsidP="00540BEA">
            <w:pPr>
              <w:pStyle w:val="ListBullet"/>
              <w:contextualSpacing w:val="0"/>
              <w:rPr>
                <w:i/>
                <w:sz w:val="32"/>
                <w:szCs w:val="32"/>
              </w:rPr>
            </w:pPr>
            <w:r w:rsidRPr="00E52630">
              <w:rPr>
                <w:i/>
                <w:sz w:val="32"/>
                <w:szCs w:val="32"/>
              </w:rPr>
              <w:t xml:space="preserve"> Decision Making.</w:t>
            </w:r>
          </w:p>
          <w:p w:rsidR="001E3120" w:rsidRPr="00E52630" w:rsidRDefault="00540BEA" w:rsidP="006E1507">
            <w:pPr>
              <w:pStyle w:val="ListBullet"/>
              <w:contextualSpacing w:val="0"/>
              <w:rPr>
                <w:i/>
                <w:sz w:val="32"/>
                <w:szCs w:val="32"/>
              </w:rPr>
            </w:pPr>
            <w:r w:rsidRPr="00E52630">
              <w:rPr>
                <w:i/>
                <w:sz w:val="32"/>
                <w:szCs w:val="32"/>
              </w:rPr>
              <w:t xml:space="preserve"> Team Building.</w:t>
            </w:r>
          </w:p>
          <w:p w:rsidR="001E3120" w:rsidRPr="00E52630" w:rsidRDefault="00540BEA" w:rsidP="00540BEA">
            <w:pPr>
              <w:pStyle w:val="ListBullet"/>
              <w:contextualSpacing w:val="0"/>
              <w:rPr>
                <w:i/>
                <w:sz w:val="32"/>
                <w:szCs w:val="32"/>
              </w:rPr>
            </w:pPr>
            <w:r w:rsidRPr="00E52630">
              <w:rPr>
                <w:i/>
                <w:sz w:val="32"/>
                <w:szCs w:val="32"/>
              </w:rPr>
              <w:t xml:space="preserve"> </w:t>
            </w:r>
            <w:proofErr w:type="spellStart"/>
            <w:r w:rsidRPr="00E52630">
              <w:rPr>
                <w:i/>
                <w:sz w:val="32"/>
                <w:szCs w:val="32"/>
              </w:rPr>
              <w:t>Presention</w:t>
            </w:r>
            <w:proofErr w:type="spellEnd"/>
          </w:p>
        </w:tc>
      </w:tr>
    </w:tbl>
    <w:p w:rsidR="00AD782D" w:rsidRPr="00E52630" w:rsidRDefault="00E52630" w:rsidP="0062312F">
      <w:pPr>
        <w:pStyle w:val="Heading1"/>
        <w:rPr>
          <w:sz w:val="40"/>
          <w:szCs w:val="40"/>
        </w:rPr>
      </w:pPr>
      <w:r w:rsidRPr="00E52630">
        <w:rPr>
          <w:sz w:val="40"/>
          <w:szCs w:val="40"/>
        </w:rPr>
        <w:t>Interest/Hobbies</w:t>
      </w:r>
    </w:p>
    <w:p w:rsidR="00B51D1B" w:rsidRDefault="00E52630" w:rsidP="00E52630">
      <w:pPr>
        <w:pStyle w:val="ListBullet"/>
        <w:rPr>
          <w:sz w:val="32"/>
          <w:szCs w:val="32"/>
        </w:rPr>
      </w:pPr>
      <w:r w:rsidRPr="00E52630">
        <w:rPr>
          <w:sz w:val="32"/>
          <w:szCs w:val="32"/>
        </w:rPr>
        <w:t xml:space="preserve"> Sketching</w:t>
      </w:r>
    </w:p>
    <w:p w:rsidR="00E52630" w:rsidRDefault="00E52630" w:rsidP="00E52630">
      <w:pPr>
        <w:pStyle w:val="ListBullet"/>
        <w:rPr>
          <w:sz w:val="32"/>
          <w:szCs w:val="32"/>
        </w:rPr>
      </w:pPr>
      <w:r>
        <w:rPr>
          <w:sz w:val="32"/>
          <w:szCs w:val="32"/>
        </w:rPr>
        <w:t>Research</w:t>
      </w:r>
    </w:p>
    <w:p w:rsidR="00E52630" w:rsidRDefault="00E52630" w:rsidP="00E52630">
      <w:pPr>
        <w:pStyle w:val="ListBullet"/>
        <w:numPr>
          <w:ilvl w:val="0"/>
          <w:numId w:val="0"/>
        </w:numPr>
        <w:ind w:left="360"/>
        <w:rPr>
          <w:sz w:val="32"/>
          <w:szCs w:val="32"/>
        </w:rPr>
      </w:pPr>
    </w:p>
    <w:p w:rsidR="00E52630" w:rsidRDefault="00E52630" w:rsidP="00E52630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40"/>
          <w:szCs w:val="40"/>
        </w:rPr>
      </w:pPr>
      <w:r w:rsidRPr="00E52630">
        <w:rPr>
          <w:rFonts w:ascii="Times New Roman" w:hAnsi="Times New Roman" w:cs="Times New Roman"/>
          <w:b/>
          <w:sz w:val="40"/>
          <w:szCs w:val="40"/>
        </w:rPr>
        <w:t>PERSONAL DETAILS</w:t>
      </w:r>
    </w:p>
    <w:p w:rsidR="00E52630" w:rsidRDefault="00E52630" w:rsidP="00E52630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40"/>
          <w:szCs w:val="40"/>
        </w:rPr>
      </w:pPr>
    </w:p>
    <w:p w:rsidR="00E52630" w:rsidRPr="00E52630" w:rsidRDefault="00E52630" w:rsidP="00E52630">
      <w:pPr>
        <w:pStyle w:val="ListBullet"/>
        <w:rPr>
          <w:b/>
          <w:i/>
        </w:rPr>
      </w:pPr>
      <w:r w:rsidRPr="00E52630">
        <w:rPr>
          <w:b/>
          <w:i/>
          <w:sz w:val="32"/>
          <w:szCs w:val="32"/>
        </w:rPr>
        <w:t>DOB</w:t>
      </w:r>
      <w:r>
        <w:rPr>
          <w:b/>
          <w:i/>
          <w:sz w:val="32"/>
          <w:szCs w:val="32"/>
        </w:rPr>
        <w:t xml:space="preserve"> : </w:t>
      </w:r>
      <w:r>
        <w:rPr>
          <w:i/>
          <w:sz w:val="32"/>
          <w:szCs w:val="32"/>
        </w:rPr>
        <w:t>12.09.2004</w:t>
      </w:r>
    </w:p>
    <w:p w:rsidR="00E52630" w:rsidRPr="00410C59" w:rsidRDefault="00E52630" w:rsidP="00E52630">
      <w:pPr>
        <w:pStyle w:val="ListBullet"/>
        <w:rPr>
          <w:b/>
          <w:i/>
        </w:rPr>
      </w:pPr>
      <w:proofErr w:type="spellStart"/>
      <w:r>
        <w:rPr>
          <w:b/>
          <w:i/>
          <w:sz w:val="32"/>
          <w:szCs w:val="32"/>
        </w:rPr>
        <w:t>Martial</w:t>
      </w:r>
      <w:proofErr w:type="spellEnd"/>
      <w:r>
        <w:rPr>
          <w:b/>
          <w:i/>
          <w:sz w:val="32"/>
          <w:szCs w:val="32"/>
        </w:rPr>
        <w:t xml:space="preserve"> status:</w:t>
      </w:r>
      <w:r>
        <w:t xml:space="preserve"> </w:t>
      </w:r>
      <w:r w:rsidR="00410C59">
        <w:rPr>
          <w:sz w:val="32"/>
          <w:szCs w:val="32"/>
        </w:rPr>
        <w:t>Single</w:t>
      </w:r>
      <w:bookmarkStart w:id="0" w:name="_GoBack"/>
      <w:bookmarkEnd w:id="0"/>
    </w:p>
    <w:p w:rsidR="00410C59" w:rsidRPr="00410C59" w:rsidRDefault="00410C59" w:rsidP="00E52630">
      <w:pPr>
        <w:pStyle w:val="ListBullet"/>
        <w:rPr>
          <w:b/>
          <w:i/>
        </w:rPr>
      </w:pPr>
      <w:r>
        <w:rPr>
          <w:b/>
          <w:i/>
          <w:sz w:val="32"/>
          <w:szCs w:val="32"/>
        </w:rPr>
        <w:t>Language known:</w:t>
      </w:r>
      <w:r>
        <w:t xml:space="preserve"> </w:t>
      </w:r>
      <w:r>
        <w:rPr>
          <w:i/>
          <w:sz w:val="32"/>
          <w:szCs w:val="32"/>
        </w:rPr>
        <w:t>English, Hindi, Marathi</w:t>
      </w:r>
    </w:p>
    <w:p w:rsidR="00410C59" w:rsidRPr="00410C59" w:rsidRDefault="00410C59" w:rsidP="00E52630">
      <w:pPr>
        <w:pStyle w:val="ListBullet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Nationality:</w:t>
      </w:r>
      <w:r>
        <w:t xml:space="preserve"> </w:t>
      </w:r>
      <w:r w:rsidRPr="00410C59">
        <w:rPr>
          <w:i/>
          <w:sz w:val="32"/>
          <w:szCs w:val="32"/>
        </w:rPr>
        <w:t>Indian</w:t>
      </w:r>
    </w:p>
    <w:p w:rsidR="00410C59" w:rsidRDefault="00410C59" w:rsidP="00410C59">
      <w:pPr>
        <w:pStyle w:val="ListBullet"/>
        <w:numPr>
          <w:ilvl w:val="0"/>
          <w:numId w:val="0"/>
        </w:numPr>
        <w:ind w:left="360" w:hanging="360"/>
        <w:rPr>
          <w:sz w:val="32"/>
          <w:szCs w:val="32"/>
        </w:rPr>
      </w:pPr>
    </w:p>
    <w:p w:rsidR="00410C59" w:rsidRDefault="00410C59" w:rsidP="00410C59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i/>
          <w:sz w:val="40"/>
          <w:szCs w:val="40"/>
        </w:rPr>
      </w:pPr>
      <w:r w:rsidRPr="00410C59">
        <w:rPr>
          <w:rFonts w:ascii="Times New Roman" w:hAnsi="Times New Roman" w:cs="Times New Roman"/>
          <w:b/>
          <w:i/>
          <w:sz w:val="40"/>
          <w:szCs w:val="40"/>
        </w:rPr>
        <w:t>D</w:t>
      </w:r>
      <w:r>
        <w:rPr>
          <w:rFonts w:ascii="Times New Roman" w:hAnsi="Times New Roman" w:cs="Times New Roman"/>
          <w:b/>
          <w:i/>
          <w:sz w:val="40"/>
          <w:szCs w:val="40"/>
        </w:rPr>
        <w:t>ECLARATION</w:t>
      </w:r>
    </w:p>
    <w:p w:rsidR="00410C59" w:rsidRPr="00410C59" w:rsidRDefault="00410C59" w:rsidP="00410C59">
      <w:pPr>
        <w:pStyle w:val="ListBullet"/>
        <w:numPr>
          <w:ilvl w:val="0"/>
          <w:numId w:val="0"/>
        </w:numPr>
        <w:ind w:left="360" w:hanging="360"/>
        <w:rPr>
          <w:rFonts w:ascii="Century" w:hAnsi="Century" w:cs="Times New Roman"/>
          <w:i/>
          <w:sz w:val="32"/>
          <w:szCs w:val="32"/>
        </w:rPr>
      </w:pPr>
      <w:r w:rsidRPr="00410C59">
        <w:rPr>
          <w:rFonts w:ascii="Century" w:hAnsi="Century" w:cs="Times New Roman"/>
          <w:i/>
          <w:sz w:val="32"/>
          <w:szCs w:val="32"/>
        </w:rPr>
        <w:t>I hereby declare that all the details furnished above are true to the best of my knowledge and belief.</w:t>
      </w:r>
    </w:p>
    <w:p w:rsidR="00410C59" w:rsidRPr="00410C59" w:rsidRDefault="00410C59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i/>
          <w:sz w:val="40"/>
          <w:szCs w:val="40"/>
        </w:rPr>
      </w:pPr>
    </w:p>
    <w:sectPr w:rsidR="00410C59" w:rsidRPr="00410C59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BD2" w:rsidRDefault="00874BD2" w:rsidP="0068194B">
      <w:r>
        <w:separator/>
      </w:r>
    </w:p>
    <w:p w:rsidR="00874BD2" w:rsidRDefault="00874BD2"/>
    <w:p w:rsidR="00874BD2" w:rsidRDefault="00874BD2"/>
  </w:endnote>
  <w:endnote w:type="continuationSeparator" w:id="0">
    <w:p w:rsidR="00874BD2" w:rsidRDefault="00874BD2" w:rsidP="0068194B">
      <w:r>
        <w:continuationSeparator/>
      </w:r>
    </w:p>
    <w:p w:rsidR="00874BD2" w:rsidRDefault="00874BD2"/>
    <w:p w:rsidR="00874BD2" w:rsidRDefault="00874B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0C5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BD2" w:rsidRDefault="00874BD2" w:rsidP="0068194B">
      <w:r>
        <w:separator/>
      </w:r>
    </w:p>
    <w:p w:rsidR="00874BD2" w:rsidRDefault="00874BD2"/>
    <w:p w:rsidR="00874BD2" w:rsidRDefault="00874BD2"/>
  </w:footnote>
  <w:footnote w:type="continuationSeparator" w:id="0">
    <w:p w:rsidR="00874BD2" w:rsidRDefault="00874BD2" w:rsidP="0068194B">
      <w:r>
        <w:continuationSeparator/>
      </w:r>
    </w:p>
    <w:p w:rsidR="00874BD2" w:rsidRDefault="00874BD2"/>
    <w:p w:rsidR="00874BD2" w:rsidRDefault="00874B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88EB95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347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2347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0C59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2F17"/>
    <w:rsid w:val="00540BEA"/>
    <w:rsid w:val="00566A35"/>
    <w:rsid w:val="0056701E"/>
    <w:rsid w:val="005740D7"/>
    <w:rsid w:val="00581FAF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74BD2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19A4"/>
    <w:rsid w:val="00E2397A"/>
    <w:rsid w:val="00E254DB"/>
    <w:rsid w:val="00E300FC"/>
    <w:rsid w:val="00E362DB"/>
    <w:rsid w:val="00E52630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82357E-40F3-4C64-B1FF-C2C97665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3411CFA58B4F73980D677981ACB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5896D-2F16-461F-8CD5-01E57F0B61CD}"/>
      </w:docPartPr>
      <w:docPartBody>
        <w:p w:rsidR="00000000" w:rsidRDefault="0086745B">
          <w:pPr>
            <w:pStyle w:val="AA3411CFA58B4F73980D677981ACBA6D"/>
          </w:pPr>
          <w:r w:rsidRPr="00CF1A49">
            <w:t>·</w:t>
          </w:r>
        </w:p>
      </w:docPartBody>
    </w:docPart>
    <w:docPart>
      <w:docPartPr>
        <w:name w:val="D16B6A6205EC451FAC26189D06F1A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299A7-F109-42BD-A7E2-5CE07207719E}"/>
      </w:docPartPr>
      <w:docPartBody>
        <w:p w:rsidR="00000000" w:rsidRDefault="0086745B">
          <w:pPr>
            <w:pStyle w:val="D16B6A6205EC451FAC26189D06F1A9DD"/>
          </w:pPr>
          <w:r w:rsidRPr="00CF1A49">
            <w:t>Email</w:t>
          </w:r>
        </w:p>
      </w:docPartBody>
    </w:docPart>
    <w:docPart>
      <w:docPartPr>
        <w:name w:val="8603F83CE12E4063827B79230FB8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60587-0AF5-4864-9A2A-54641F915BBD}"/>
      </w:docPartPr>
      <w:docPartBody>
        <w:p w:rsidR="00000000" w:rsidRDefault="0086745B">
          <w:pPr>
            <w:pStyle w:val="8603F83CE12E4063827B79230FB8D1E9"/>
          </w:pPr>
          <w:r w:rsidRPr="00CF1A49">
            <w:t>·</w:t>
          </w:r>
        </w:p>
      </w:docPartBody>
    </w:docPart>
    <w:docPart>
      <w:docPartPr>
        <w:name w:val="275285C7D1B14831BCE9F2D6227C0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2DC36-0BDB-4A44-963F-4C926FE4B57D}"/>
      </w:docPartPr>
      <w:docPartBody>
        <w:p w:rsidR="00000000" w:rsidRDefault="0086745B">
          <w:pPr>
            <w:pStyle w:val="275285C7D1B14831BCE9F2D6227C00BE"/>
          </w:pPr>
          <w:r w:rsidRPr="00CF1A49">
            <w:t>Experience</w:t>
          </w:r>
        </w:p>
      </w:docPartBody>
    </w:docPart>
    <w:docPart>
      <w:docPartPr>
        <w:name w:val="4372404CA5C5495FB80865001D83A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7B173-2957-490A-A002-394587AA7EDF}"/>
      </w:docPartPr>
      <w:docPartBody>
        <w:p w:rsidR="00000000" w:rsidRDefault="0086745B">
          <w:pPr>
            <w:pStyle w:val="4372404CA5C5495FB80865001D83A70D"/>
          </w:pPr>
          <w:r w:rsidRPr="00CF1A49">
            <w:t>Education</w:t>
          </w:r>
        </w:p>
      </w:docPartBody>
    </w:docPart>
    <w:docPart>
      <w:docPartPr>
        <w:name w:val="676B22924C224D5DA5D83AC8C2329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7818C-E271-463C-897A-0663A291490B}"/>
      </w:docPartPr>
      <w:docPartBody>
        <w:p w:rsidR="00000000" w:rsidRDefault="0086745B">
          <w:pPr>
            <w:pStyle w:val="676B22924C224D5DA5D83AC8C232913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45B"/>
    <w:rsid w:val="0086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81C3CDC2A14FDA99FE9CB6BDD73241">
    <w:name w:val="DE81C3CDC2A14FDA99FE9CB6BDD73241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810F115DB68446BB855D333F647FA42">
    <w:name w:val="8810F115DB68446BB855D333F647FA42"/>
  </w:style>
  <w:style w:type="paragraph" w:customStyle="1" w:styleId="8E79D9D47312487F9F0F07333E37DF40">
    <w:name w:val="8E79D9D47312487F9F0F07333E37DF40"/>
  </w:style>
  <w:style w:type="paragraph" w:customStyle="1" w:styleId="AA3411CFA58B4F73980D677981ACBA6D">
    <w:name w:val="AA3411CFA58B4F73980D677981ACBA6D"/>
  </w:style>
  <w:style w:type="paragraph" w:customStyle="1" w:styleId="1027FB3FB3604311924C0080C7FC287A">
    <w:name w:val="1027FB3FB3604311924C0080C7FC287A"/>
  </w:style>
  <w:style w:type="paragraph" w:customStyle="1" w:styleId="D16B6A6205EC451FAC26189D06F1A9DD">
    <w:name w:val="D16B6A6205EC451FAC26189D06F1A9DD"/>
  </w:style>
  <w:style w:type="paragraph" w:customStyle="1" w:styleId="8603F83CE12E4063827B79230FB8D1E9">
    <w:name w:val="8603F83CE12E4063827B79230FB8D1E9"/>
  </w:style>
  <w:style w:type="paragraph" w:customStyle="1" w:styleId="B7B9B359C266480980222B23AAC4EB10">
    <w:name w:val="B7B9B359C266480980222B23AAC4EB10"/>
  </w:style>
  <w:style w:type="paragraph" w:customStyle="1" w:styleId="46E9DF8DB4354090B9A37A8ED7C9E156">
    <w:name w:val="46E9DF8DB4354090B9A37A8ED7C9E156"/>
  </w:style>
  <w:style w:type="paragraph" w:customStyle="1" w:styleId="86659DE006684BCD8CB4D582925BE3EA">
    <w:name w:val="86659DE006684BCD8CB4D582925BE3EA"/>
  </w:style>
  <w:style w:type="paragraph" w:customStyle="1" w:styleId="854B3E997B214F73A1A494711F567177">
    <w:name w:val="854B3E997B214F73A1A494711F567177"/>
  </w:style>
  <w:style w:type="paragraph" w:customStyle="1" w:styleId="275285C7D1B14831BCE9F2D6227C00BE">
    <w:name w:val="275285C7D1B14831BCE9F2D6227C00BE"/>
  </w:style>
  <w:style w:type="paragraph" w:customStyle="1" w:styleId="C78CB37678264795AFCD72274024A257">
    <w:name w:val="C78CB37678264795AFCD72274024A257"/>
  </w:style>
  <w:style w:type="paragraph" w:customStyle="1" w:styleId="B0E8AAFE9F064FF582CE7C8AE79FBE08">
    <w:name w:val="B0E8AAFE9F064FF582CE7C8AE79FBE08"/>
  </w:style>
  <w:style w:type="paragraph" w:customStyle="1" w:styleId="18B581C5F45842C3B11FE16A9C081261">
    <w:name w:val="18B581C5F45842C3B11FE16A9C08126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ED5F03D95524E21AAA2C9E04E304B80">
    <w:name w:val="FED5F03D95524E21AAA2C9E04E304B80"/>
  </w:style>
  <w:style w:type="paragraph" w:customStyle="1" w:styleId="2023AA2995C34C11B7F808B7FE88FDE5">
    <w:name w:val="2023AA2995C34C11B7F808B7FE88FDE5"/>
  </w:style>
  <w:style w:type="paragraph" w:customStyle="1" w:styleId="B0CB38991F4C46F49966D7B86B5157E6">
    <w:name w:val="B0CB38991F4C46F49966D7B86B5157E6"/>
  </w:style>
  <w:style w:type="paragraph" w:customStyle="1" w:styleId="BE14F609B4484229A016010D9775AD83">
    <w:name w:val="BE14F609B4484229A016010D9775AD83"/>
  </w:style>
  <w:style w:type="paragraph" w:customStyle="1" w:styleId="C51AC2B7EE914444925E5E8136DF0407">
    <w:name w:val="C51AC2B7EE914444925E5E8136DF0407"/>
  </w:style>
  <w:style w:type="paragraph" w:customStyle="1" w:styleId="4866AF0B545B4D1A8AEAC52EBAD3FEC4">
    <w:name w:val="4866AF0B545B4D1A8AEAC52EBAD3FEC4"/>
  </w:style>
  <w:style w:type="paragraph" w:customStyle="1" w:styleId="883D85A62BA5420181C1DF28A22E8A78">
    <w:name w:val="883D85A62BA5420181C1DF28A22E8A78"/>
  </w:style>
  <w:style w:type="paragraph" w:customStyle="1" w:styleId="4372404CA5C5495FB80865001D83A70D">
    <w:name w:val="4372404CA5C5495FB80865001D83A70D"/>
  </w:style>
  <w:style w:type="paragraph" w:customStyle="1" w:styleId="A263DD8E500F45D79574CEFBB172DE5A">
    <w:name w:val="A263DD8E500F45D79574CEFBB172DE5A"/>
  </w:style>
  <w:style w:type="paragraph" w:customStyle="1" w:styleId="004F705E6F7E43008B7BE1676E5F71AA">
    <w:name w:val="004F705E6F7E43008B7BE1676E5F71AA"/>
  </w:style>
  <w:style w:type="paragraph" w:customStyle="1" w:styleId="A1C35485C6B7494FA89FF221D0E2BBCB">
    <w:name w:val="A1C35485C6B7494FA89FF221D0E2BBCB"/>
  </w:style>
  <w:style w:type="paragraph" w:customStyle="1" w:styleId="AA82EAA173374F13B93C2EBE884525B8">
    <w:name w:val="AA82EAA173374F13B93C2EBE884525B8"/>
  </w:style>
  <w:style w:type="paragraph" w:customStyle="1" w:styleId="DA5C4C2703E14D6D9551D866FBC36A0C">
    <w:name w:val="DA5C4C2703E14D6D9551D866FBC36A0C"/>
  </w:style>
  <w:style w:type="paragraph" w:customStyle="1" w:styleId="4C77E23B41F04811A599CD3FCDC98896">
    <w:name w:val="4C77E23B41F04811A599CD3FCDC98896"/>
  </w:style>
  <w:style w:type="paragraph" w:customStyle="1" w:styleId="338081BA83A54EBFB19FC61E35A0F247">
    <w:name w:val="338081BA83A54EBFB19FC61E35A0F247"/>
  </w:style>
  <w:style w:type="paragraph" w:customStyle="1" w:styleId="879B98DEDC924C92A4FECFE12CB58F77">
    <w:name w:val="879B98DEDC924C92A4FECFE12CB58F77"/>
  </w:style>
  <w:style w:type="paragraph" w:customStyle="1" w:styleId="E481AD47F5814BE1BD215725530A228D">
    <w:name w:val="E481AD47F5814BE1BD215725530A228D"/>
  </w:style>
  <w:style w:type="paragraph" w:customStyle="1" w:styleId="71D9A2328A4A4544867882EFE2D76F12">
    <w:name w:val="71D9A2328A4A4544867882EFE2D76F12"/>
  </w:style>
  <w:style w:type="paragraph" w:customStyle="1" w:styleId="676B22924C224D5DA5D83AC8C2329131">
    <w:name w:val="676B22924C224D5DA5D83AC8C2329131"/>
  </w:style>
  <w:style w:type="paragraph" w:customStyle="1" w:styleId="34820F090E8149A297B383A6D75CFF5D">
    <w:name w:val="34820F090E8149A297B383A6D75CFF5D"/>
  </w:style>
  <w:style w:type="paragraph" w:customStyle="1" w:styleId="163D80851EAC41FA9B31A0FEF9954C38">
    <w:name w:val="163D80851EAC41FA9B31A0FEF9954C38"/>
  </w:style>
  <w:style w:type="paragraph" w:customStyle="1" w:styleId="3FCA4DC4F40F4E1D80305B63F06F27FB">
    <w:name w:val="3FCA4DC4F40F4E1D80305B63F06F27FB"/>
  </w:style>
  <w:style w:type="paragraph" w:customStyle="1" w:styleId="EA2149FE2819422EB02998525ACA3DB0">
    <w:name w:val="EA2149FE2819422EB02998525ACA3DB0"/>
  </w:style>
  <w:style w:type="paragraph" w:customStyle="1" w:styleId="599A8BF6A566487C855F6E5FDCCD9A69">
    <w:name w:val="599A8BF6A566487C855F6E5FDCCD9A69"/>
  </w:style>
  <w:style w:type="paragraph" w:customStyle="1" w:styleId="30C3EE4FACC24A698E2E79C1759E06E4">
    <w:name w:val="30C3EE4FACC24A698E2E79C1759E06E4"/>
  </w:style>
  <w:style w:type="paragraph" w:customStyle="1" w:styleId="92ACB378DB844DA0AF715B17B6E913CD">
    <w:name w:val="92ACB378DB844DA0AF715B17B6E913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C9AA7-8764-4586-9876-8A28284A1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68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2023-09-13T04:08:00Z</dcterms:created>
  <dcterms:modified xsi:type="dcterms:W3CDTF">2023-09-13T05:16:00Z</dcterms:modified>
  <cp:category/>
</cp:coreProperties>
</file>